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72CE" w14:textId="77777777" w:rsidR="00080C97" w:rsidRDefault="00944170">
      <w:pPr>
        <w:pStyle w:val="NoSpacing"/>
      </w:pPr>
      <w:r>
        <w:t>Eric Marquez</w:t>
      </w:r>
    </w:p>
    <w:p w14:paraId="7976F497" w14:textId="77777777" w:rsidR="00080C97" w:rsidRDefault="00944170">
      <w:pPr>
        <w:pStyle w:val="NoSpacing"/>
      </w:pPr>
      <w:r>
        <w:t xml:space="preserve">Dr. </w:t>
      </w:r>
      <w:proofErr w:type="spellStart"/>
      <w:r>
        <w:t>Sohan</w:t>
      </w:r>
      <w:proofErr w:type="spellEnd"/>
      <w:r>
        <w:t xml:space="preserve"> </w:t>
      </w:r>
      <w:proofErr w:type="spellStart"/>
      <w:r>
        <w:t>Gyawali</w:t>
      </w:r>
      <w:proofErr w:type="spellEnd"/>
    </w:p>
    <w:p w14:paraId="6392480E" w14:textId="77777777" w:rsidR="00080C97" w:rsidRDefault="00944170">
      <w:pPr>
        <w:pStyle w:val="NoSpacing"/>
      </w:pPr>
      <w:r>
        <w:t>COSC 4370.001</w:t>
      </w:r>
    </w:p>
    <w:p w14:paraId="7DE333F3" w14:textId="77777777" w:rsidR="007D4B2F" w:rsidRDefault="00944170">
      <w:pPr>
        <w:pStyle w:val="NoSpacing"/>
      </w:pPr>
      <w:r>
        <w:t>3 December 2020</w:t>
      </w:r>
    </w:p>
    <w:p w14:paraId="104CDC94" w14:textId="77777777" w:rsidR="00080C97" w:rsidRDefault="00944170">
      <w:pPr>
        <w:pStyle w:val="Title"/>
      </w:pPr>
      <w:r>
        <w:t>TCP Vs. UDP</w:t>
      </w:r>
    </w:p>
    <w:p w14:paraId="6FB6D16F" w14:textId="77777777" w:rsidR="00E6692A" w:rsidRPr="00E6692A" w:rsidRDefault="00E6692A" w:rsidP="00E6692A"/>
    <w:p w14:paraId="538D8DF4" w14:textId="42C3A8C4" w:rsidR="00080C97" w:rsidRDefault="0046203D">
      <w:sdt>
        <w:sdtPr>
          <w:id w:val="-1426488804"/>
          <w:docPartObj>
            <w:docPartGallery w:val="Bibliographies"/>
            <w:docPartUnique/>
          </w:docPartObj>
        </w:sdtPr>
        <w:sdtEndPr>
          <w:rPr>
            <w:b/>
            <w:bCs/>
          </w:rPr>
        </w:sdtEndPr>
        <w:sdtContent/>
      </w:sdt>
      <w:r w:rsidR="00312344" w:rsidRPr="00312344">
        <w:rPr>
          <w:b/>
          <w:bCs/>
        </w:rPr>
        <w:t>http://web.b.ebscohost.com.ezproxy.utpb.edu/ehost/pdfviewer/pdfviewer?vid=8&amp;sid=3d829919-4e56-4f95-ac7a-de000ff8dd9d%40pdc-v-sessmgr04</w:t>
      </w:r>
      <w:bookmarkStart w:id="0" w:name="_GoBack"/>
      <w:bookmarkEnd w:id="0"/>
    </w:p>
    <w:sectPr w:rsidR="00080C97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46967C" w14:textId="77777777" w:rsidR="0046203D" w:rsidRDefault="0046203D">
      <w:pPr>
        <w:spacing w:line="240" w:lineRule="auto"/>
      </w:pPr>
      <w:r>
        <w:separator/>
      </w:r>
    </w:p>
  </w:endnote>
  <w:endnote w:type="continuationSeparator" w:id="0">
    <w:p w14:paraId="2ECC52F8" w14:textId="77777777" w:rsidR="0046203D" w:rsidRDefault="00462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D79BE" w14:textId="77777777" w:rsidR="0046203D" w:rsidRDefault="0046203D">
      <w:pPr>
        <w:spacing w:line="240" w:lineRule="auto"/>
      </w:pPr>
      <w:r>
        <w:separator/>
      </w:r>
    </w:p>
  </w:footnote>
  <w:footnote w:type="continuationSeparator" w:id="0">
    <w:p w14:paraId="736F3CB2" w14:textId="77777777" w:rsidR="0046203D" w:rsidRDefault="00462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FF5DC4" w14:textId="77777777" w:rsidR="00080C97" w:rsidRDefault="0046203D">
    <w:pPr>
      <w:pStyle w:val="Header"/>
    </w:pPr>
    <w:sdt>
      <w:sdtPr>
        <w:alias w:val="Last Name:"/>
        <w:tag w:val="Last Name:"/>
        <w:id w:val="1658178901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44170">
          <w:t>Marquez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F85A4" w14:textId="77777777" w:rsidR="00080C97" w:rsidRDefault="0046203D">
    <w:pPr>
      <w:pStyle w:val="Header"/>
    </w:pPr>
    <w:sdt>
      <w:sdtPr>
        <w:alias w:val="Last Name:"/>
        <w:tag w:val="Last Name:"/>
        <w:id w:val="-348181431"/>
        <w:placeholde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944170">
          <w:t>Marquez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13"/>
  </w:num>
  <w:num w:numId="15">
    <w:abstractNumId w:val="10"/>
  </w:num>
  <w:num w:numId="16">
    <w:abstractNumId w:val="1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E31"/>
    <w:rsid w:val="00012BF8"/>
    <w:rsid w:val="00080C97"/>
    <w:rsid w:val="00312344"/>
    <w:rsid w:val="0034643D"/>
    <w:rsid w:val="003E748F"/>
    <w:rsid w:val="0046203D"/>
    <w:rsid w:val="005C1711"/>
    <w:rsid w:val="006A64A8"/>
    <w:rsid w:val="006A6ABF"/>
    <w:rsid w:val="007D4B2F"/>
    <w:rsid w:val="00944170"/>
    <w:rsid w:val="00965112"/>
    <w:rsid w:val="00AB1E45"/>
    <w:rsid w:val="00B82F8F"/>
    <w:rsid w:val="00BD3A4E"/>
    <w:rsid w:val="00C26420"/>
    <w:rsid w:val="00D27E31"/>
    <w:rsid w:val="00E6692A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73B7C"/>
  <w15:chartTrackingRefBased/>
  <w15:docId w15:val="{63101704-4939-440D-A56B-52C21EBE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rq\Desktop\Eric\utpb\data%20communications\TCP%20Vs%20UDP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Marquez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373A80-C3DF-4DFD-B645-83BD127B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TCP Vs UDP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Marquez</dc:creator>
  <cp:keywords/>
  <dc:description/>
  <cp:lastModifiedBy>Eric Marquez</cp:lastModifiedBy>
  <cp:revision>2</cp:revision>
  <dcterms:created xsi:type="dcterms:W3CDTF">2020-12-04T10:43:00Z</dcterms:created>
  <dcterms:modified xsi:type="dcterms:W3CDTF">2020-12-04T10:44:00Z</dcterms:modified>
</cp:coreProperties>
</file>